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46" w:rsidRPr="00F84E46" w:rsidRDefault="00F84E46">
      <w:pPr>
        <w:rPr>
          <w:u w:val="single"/>
        </w:rPr>
      </w:pPr>
      <w:r>
        <w:rPr>
          <w:u w:val="single"/>
        </w:rPr>
        <w:t>Recursive function to check if a number is prime</w:t>
      </w:r>
      <w:bookmarkStart w:id="0" w:name="_GoBack"/>
      <w:bookmarkEnd w:id="0"/>
    </w:p>
    <w:p w:rsidR="00F84E46" w:rsidRDefault="00F84E46"/>
    <w:p w:rsidR="00F84E46" w:rsidRDefault="00F84E46"/>
    <w:p w:rsidR="006B6D8D" w:rsidRDefault="00510BB8">
      <w:proofErr w:type="gramStart"/>
      <w:r>
        <w:t>PRIMECHECK(</w:t>
      </w:r>
      <w:proofErr w:type="spellStart"/>
      <w:proofErr w:type="gramEnd"/>
      <w:r w:rsidR="00F84E46">
        <w:t>WorkingValue</w:t>
      </w:r>
      <w:proofErr w:type="spellEnd"/>
      <w:r w:rsidR="00F84E46">
        <w:t xml:space="preserve">, </w:t>
      </w:r>
      <w:r>
        <w:t>Number)</w:t>
      </w:r>
    </w:p>
    <w:p w:rsidR="00F84E46" w:rsidRDefault="00F84E46"/>
    <w:p w:rsidR="00510BB8" w:rsidRDefault="00510BB8">
      <w:r>
        <w:tab/>
        <w:t>If Number &lt;</w:t>
      </w:r>
      <w:r w:rsidR="00F84E46">
        <w:t>=</w:t>
      </w:r>
      <w:r>
        <w:t xml:space="preserve"> 1</w:t>
      </w:r>
    </w:p>
    <w:p w:rsidR="00F84E46" w:rsidRDefault="00F84E46"/>
    <w:p w:rsidR="00510BB8" w:rsidRDefault="00510BB8">
      <w:r>
        <w:tab/>
      </w:r>
      <w:r>
        <w:tab/>
        <w:t>PRINT “Number is not prime”</w:t>
      </w:r>
    </w:p>
    <w:p w:rsidR="00F84E46" w:rsidRDefault="00F84E46"/>
    <w:p w:rsidR="00510BB8" w:rsidRDefault="00510BB8">
      <w:r>
        <w:tab/>
        <w:t>Else</w:t>
      </w:r>
      <w:r w:rsidR="00F84E46">
        <w:t xml:space="preserve"> if </w:t>
      </w:r>
      <w:proofErr w:type="spellStart"/>
      <w:r w:rsidR="00F84E46">
        <w:t>WorkingValue</w:t>
      </w:r>
      <w:proofErr w:type="spellEnd"/>
      <w:r w:rsidR="00F84E46">
        <w:t xml:space="preserve"> sub 1 = 1</w:t>
      </w:r>
    </w:p>
    <w:p w:rsidR="00F84E46" w:rsidRDefault="00F84E46"/>
    <w:p w:rsidR="00F84E46" w:rsidRDefault="00510BB8" w:rsidP="00F84E46">
      <w:r>
        <w:tab/>
      </w:r>
      <w:r>
        <w:tab/>
      </w:r>
      <w:r w:rsidR="00F84E46">
        <w:t>PRINT “Number is Prime”</w:t>
      </w:r>
    </w:p>
    <w:p w:rsidR="00F84E46" w:rsidRDefault="00F84E46" w:rsidP="00F84E46"/>
    <w:p w:rsidR="00F84E46" w:rsidRDefault="00F84E46" w:rsidP="00F84E46">
      <w:r>
        <w:tab/>
        <w:t>Else if Number mod (</w:t>
      </w:r>
      <w:proofErr w:type="spellStart"/>
      <w:r>
        <w:t>WorkingValkue</w:t>
      </w:r>
      <w:proofErr w:type="spellEnd"/>
      <w:r>
        <w:t xml:space="preserve"> sub 1) = 0</w:t>
      </w:r>
    </w:p>
    <w:p w:rsidR="00F84E46" w:rsidRDefault="00F84E46" w:rsidP="00F84E46"/>
    <w:p w:rsidR="00F84E46" w:rsidRDefault="00F84E46" w:rsidP="00F84E46">
      <w:r>
        <w:tab/>
      </w:r>
      <w:r>
        <w:tab/>
        <w:t>PRINT “Number is not a Prime”</w:t>
      </w:r>
    </w:p>
    <w:p w:rsidR="00F84E46" w:rsidRDefault="00F84E46" w:rsidP="00F84E46"/>
    <w:p w:rsidR="00F84E46" w:rsidRDefault="00F84E46" w:rsidP="00F84E46">
      <w:r>
        <w:tab/>
        <w:t>Else</w:t>
      </w:r>
    </w:p>
    <w:p w:rsidR="00F84E46" w:rsidRDefault="00F84E46" w:rsidP="00F84E46"/>
    <w:p w:rsidR="00F84E46" w:rsidRDefault="00F84E46" w:rsidP="00F84E46">
      <w:r>
        <w:tab/>
      </w:r>
      <w:r>
        <w:tab/>
      </w:r>
      <w:proofErr w:type="spellStart"/>
      <w:r>
        <w:t>WorkingValue</w:t>
      </w:r>
      <w:proofErr w:type="spellEnd"/>
      <w:r>
        <w:t xml:space="preserve"> ← </w:t>
      </w:r>
      <w:proofErr w:type="spellStart"/>
      <w:r>
        <w:t>WorkingValue</w:t>
      </w:r>
      <w:proofErr w:type="spellEnd"/>
      <w:r>
        <w:t xml:space="preserve"> sub 1</w:t>
      </w:r>
    </w:p>
    <w:p w:rsidR="00F84E46" w:rsidRDefault="00F84E46" w:rsidP="00F84E46"/>
    <w:p w:rsidR="00F84E46" w:rsidRDefault="00F84E46" w:rsidP="00F84E46">
      <w:r>
        <w:tab/>
      </w:r>
      <w:r>
        <w:tab/>
      </w:r>
      <w:proofErr w:type="gramStart"/>
      <w:r>
        <w:t>PRIMECHECK(</w:t>
      </w:r>
      <w:proofErr w:type="spellStart"/>
      <w:proofErr w:type="gramEnd"/>
      <w:r>
        <w:t>WorkingValue</w:t>
      </w:r>
      <w:proofErr w:type="spellEnd"/>
      <w:r>
        <w:t xml:space="preserve">, </w:t>
      </w:r>
      <w:proofErr w:type="spellStart"/>
      <w:r>
        <w:t>MyNumber</w:t>
      </w:r>
      <w:proofErr w:type="spellEnd"/>
      <w:r>
        <w:t>)</w:t>
      </w:r>
    </w:p>
    <w:p w:rsidR="00F84E46" w:rsidRDefault="00F84E46" w:rsidP="00F84E46"/>
    <w:p w:rsidR="00F84E46" w:rsidRDefault="00F84E46" w:rsidP="00F84E46"/>
    <w:p w:rsidR="00F84E46" w:rsidRDefault="00F84E46" w:rsidP="00F84E46">
      <w:proofErr w:type="spellStart"/>
      <w:proofErr w:type="gramStart"/>
      <w:r>
        <w:t>workingValue</w:t>
      </w:r>
      <w:proofErr w:type="spellEnd"/>
      <w:proofErr w:type="gramEnd"/>
      <w:r>
        <w:t xml:space="preserve"> ← </w:t>
      </w:r>
      <w:proofErr w:type="spellStart"/>
      <w:r>
        <w:t>MyNumber</w:t>
      </w:r>
      <w:proofErr w:type="spellEnd"/>
      <w:r>
        <w:t xml:space="preserve"> ← USER INPUT</w:t>
      </w:r>
    </w:p>
    <w:p w:rsidR="00F84E46" w:rsidRDefault="00F84E46" w:rsidP="00F84E46"/>
    <w:p w:rsidR="00510BB8" w:rsidRDefault="00510BB8"/>
    <w:sectPr w:rsidR="00510BB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B8"/>
    <w:rsid w:val="00510BB8"/>
    <w:rsid w:val="006B6D8D"/>
    <w:rsid w:val="00DC60D6"/>
    <w:rsid w:val="00ED1D68"/>
    <w:rsid w:val="00F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BFAD-723E-4E84-95B6-E4B0DDBC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D333A0A8.dotm</Template>
  <TotalTime>61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Staite</dc:creator>
  <cp:keywords/>
  <dc:description/>
  <cp:lastModifiedBy>Thomas Staite</cp:lastModifiedBy>
  <cp:revision>1</cp:revision>
  <dcterms:created xsi:type="dcterms:W3CDTF">2016-10-25T12:02:00Z</dcterms:created>
  <dcterms:modified xsi:type="dcterms:W3CDTF">2016-10-25T13:03:00Z</dcterms:modified>
</cp:coreProperties>
</file>
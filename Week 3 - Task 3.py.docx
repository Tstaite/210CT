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8D" w:rsidRDefault="002343B9">
      <w:proofErr w:type="gramStart"/>
      <w:r>
        <w:t>VOWELREMOVE(</w:t>
      </w:r>
      <w:proofErr w:type="gramEnd"/>
      <w:r>
        <w:t>I, string)</w:t>
      </w:r>
    </w:p>
    <w:p w:rsidR="002343B9" w:rsidRDefault="002343B9"/>
    <w:p w:rsidR="002343B9" w:rsidRDefault="002343B9">
      <w:r>
        <w:tab/>
        <w:t xml:space="preserve">If </w:t>
      </w:r>
      <w:proofErr w:type="gramStart"/>
      <w:r>
        <w:t>string(</w:t>
      </w:r>
      <w:proofErr w:type="gramEnd"/>
      <w:r>
        <w:t>I) is a vowel</w:t>
      </w:r>
    </w:p>
    <w:p w:rsidR="002343B9" w:rsidRDefault="002343B9"/>
    <w:p w:rsidR="002343B9" w:rsidRDefault="002343B9">
      <w:r>
        <w:tab/>
      </w:r>
      <w:r>
        <w:tab/>
        <w:t>I ← I add 1</w:t>
      </w:r>
    </w:p>
    <w:p w:rsidR="002343B9" w:rsidRDefault="002343B9"/>
    <w:p w:rsidR="002343B9" w:rsidRDefault="002343B9">
      <w:r>
        <w:tab/>
        <w:t>Else</w:t>
      </w:r>
    </w:p>
    <w:p w:rsidR="002343B9" w:rsidRDefault="002343B9"/>
    <w:p w:rsidR="002343B9" w:rsidRDefault="002343B9">
      <w:r>
        <w:tab/>
      </w:r>
      <w:r>
        <w:tab/>
        <w:t xml:space="preserve">Append </w:t>
      </w:r>
      <w:proofErr w:type="gramStart"/>
      <w:r>
        <w:t>string(</w:t>
      </w:r>
      <w:proofErr w:type="gramEnd"/>
      <w:r>
        <w:t xml:space="preserve">I) to </w:t>
      </w:r>
      <w:proofErr w:type="spellStart"/>
      <w:r>
        <w:t>Newstring</w:t>
      </w:r>
      <w:proofErr w:type="spellEnd"/>
    </w:p>
    <w:p w:rsidR="002343B9" w:rsidRDefault="002343B9"/>
    <w:p w:rsidR="002343B9" w:rsidRDefault="002343B9">
      <w:r>
        <w:tab/>
      </w:r>
      <w:r>
        <w:tab/>
      </w:r>
      <w:r>
        <w:t>I ← I add 1</w:t>
      </w:r>
    </w:p>
    <w:p w:rsidR="002343B9" w:rsidRDefault="002343B9"/>
    <w:p w:rsidR="002343B9" w:rsidRDefault="002343B9">
      <w:r>
        <w:tab/>
        <w:t>If I is greater than or equal to string length</w:t>
      </w:r>
    </w:p>
    <w:p w:rsidR="002343B9" w:rsidRDefault="002343B9"/>
    <w:p w:rsidR="002343B9" w:rsidRDefault="002343B9">
      <w:r>
        <w:tab/>
      </w:r>
      <w:r>
        <w:tab/>
      </w:r>
      <w:proofErr w:type="spellStart"/>
      <w:r>
        <w:t>Finalstring</w:t>
      </w:r>
      <w:proofErr w:type="spellEnd"/>
      <w:r>
        <w:t xml:space="preserve"> ← join </w:t>
      </w:r>
      <w:proofErr w:type="spellStart"/>
      <w:r>
        <w:t>newstring</w:t>
      </w:r>
      <w:proofErr w:type="spellEnd"/>
    </w:p>
    <w:p w:rsidR="002343B9" w:rsidRDefault="002343B9"/>
    <w:p w:rsidR="002343B9" w:rsidRDefault="002343B9">
      <w:r>
        <w:tab/>
      </w:r>
      <w:r>
        <w:tab/>
        <w:t xml:space="preserve">PRINT </w:t>
      </w:r>
      <w:proofErr w:type="spellStart"/>
      <w:r>
        <w:t>finalstring</w:t>
      </w:r>
      <w:bookmarkStart w:id="0" w:name="_GoBack"/>
      <w:bookmarkEnd w:id="0"/>
      <w:proofErr w:type="spellEnd"/>
    </w:p>
    <w:p w:rsidR="002343B9" w:rsidRDefault="002343B9"/>
    <w:p w:rsidR="002343B9" w:rsidRDefault="002343B9">
      <w:r>
        <w:tab/>
        <w:t>Else</w:t>
      </w:r>
    </w:p>
    <w:p w:rsidR="002343B9" w:rsidRDefault="002343B9"/>
    <w:p w:rsidR="002343B9" w:rsidRDefault="002343B9">
      <w:r>
        <w:tab/>
      </w:r>
      <w:r>
        <w:tab/>
      </w:r>
      <w:proofErr w:type="gramStart"/>
      <w:r>
        <w:t>VOWELREMOVE(</w:t>
      </w:r>
      <w:proofErr w:type="gramEnd"/>
      <w:r>
        <w:t>I, string)</w:t>
      </w:r>
    </w:p>
    <w:p w:rsidR="002343B9" w:rsidRDefault="002343B9"/>
    <w:p w:rsidR="002343B9" w:rsidRDefault="002343B9">
      <w:r>
        <w:t>String ← USER INPUT</w:t>
      </w:r>
    </w:p>
    <w:p w:rsidR="002343B9" w:rsidRDefault="002343B9"/>
    <w:p w:rsidR="002343B9" w:rsidRDefault="002343B9">
      <w:r>
        <w:t>I ← 0</w:t>
      </w:r>
    </w:p>
    <w:p w:rsidR="002343B9" w:rsidRDefault="002343B9"/>
    <w:p w:rsidR="002343B9" w:rsidRDefault="002343B9">
      <w:proofErr w:type="spellStart"/>
      <w:r>
        <w:t>Newstring</w:t>
      </w:r>
      <w:proofErr w:type="spellEnd"/>
      <w:r>
        <w:t xml:space="preserve"> ← empty list</w:t>
      </w:r>
    </w:p>
    <w:p w:rsidR="002343B9" w:rsidRDefault="002343B9"/>
    <w:p w:rsidR="002343B9" w:rsidRDefault="002343B9">
      <w:proofErr w:type="gramStart"/>
      <w:r>
        <w:t>VOWELREMOVE(</w:t>
      </w:r>
      <w:proofErr w:type="gramEnd"/>
      <w:r>
        <w:t>I, string)</w:t>
      </w:r>
    </w:p>
    <w:sectPr w:rsidR="002343B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B9"/>
    <w:rsid w:val="002343B9"/>
    <w:rsid w:val="006B6D8D"/>
    <w:rsid w:val="00DC60D6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DA8F-A54E-4493-A11E-1611BD8D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D333A0A8.dotm</Template>
  <TotalTime>5</TotalTime>
  <Pages>1</Pages>
  <Words>54</Words>
  <Characters>276</Characters>
  <Application>Microsoft Office Word</Application>
  <DocSecurity>0</DocSecurity>
  <Lines>2</Lines>
  <Paragraphs>1</Paragraphs>
  <ScaleCrop>false</ScaleCrop>
  <Company>Coventry University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Staite</dc:creator>
  <cp:keywords/>
  <dc:description/>
  <cp:lastModifiedBy>Thomas Staite</cp:lastModifiedBy>
  <cp:revision>1</cp:revision>
  <dcterms:created xsi:type="dcterms:W3CDTF">2016-10-25T13:36:00Z</dcterms:created>
  <dcterms:modified xsi:type="dcterms:W3CDTF">2016-10-25T13:41:00Z</dcterms:modified>
</cp:coreProperties>
</file>
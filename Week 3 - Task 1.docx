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8AB" w:rsidRDefault="00B95559">
      <w:pPr>
        <w:rPr>
          <w:u w:val="single"/>
        </w:rPr>
      </w:pPr>
      <w:r>
        <w:rPr>
          <w:u w:val="single"/>
        </w:rPr>
        <w:t>Pseudo Code to reverse a string</w:t>
      </w:r>
    </w:p>
    <w:p w:rsidR="00B95559" w:rsidRDefault="00B95559">
      <w:pPr>
        <w:rPr>
          <w:u w:val="single"/>
        </w:rPr>
      </w:pPr>
    </w:p>
    <w:p w:rsidR="00B95559" w:rsidRDefault="00B95559">
      <w:pPr>
        <w:rPr>
          <w:u w:val="single"/>
        </w:rPr>
      </w:pPr>
    </w:p>
    <w:p w:rsidR="00C63507" w:rsidRDefault="00C63507">
      <w:r>
        <w:t>SPLITTEXT(string)</w:t>
      </w:r>
      <w:r w:rsidR="00D80B65">
        <w:tab/>
      </w:r>
      <w:r w:rsidR="00D80B65">
        <w:tab/>
      </w:r>
      <w:r w:rsidR="00D80B65">
        <w:tab/>
      </w:r>
      <w:r w:rsidR="00D80B65">
        <w:tab/>
      </w:r>
      <w:r w:rsidR="00D80B65">
        <w:tab/>
      </w:r>
      <w:r w:rsidR="00D80B65">
        <w:tab/>
      </w:r>
      <w:r w:rsidR="00D80B65">
        <w:tab/>
      </w:r>
      <w:r w:rsidR="00D80B65">
        <w:tab/>
      </w:r>
      <w:r w:rsidR="00D80B65">
        <w:tab/>
        <w:t>(1)</w:t>
      </w:r>
    </w:p>
    <w:p w:rsidR="00C63507" w:rsidRDefault="00C63507">
      <w:r>
        <w:tab/>
        <w:t xml:space="preserve">myList </w:t>
      </w:r>
      <w:r>
        <w:t>←</w:t>
      </w:r>
      <w:r>
        <w:t xml:space="preserve"> [ ]</w:t>
      </w:r>
      <w:r w:rsidR="00D80B65">
        <w:tab/>
      </w:r>
      <w:r w:rsidR="00D80B65">
        <w:tab/>
      </w:r>
      <w:r w:rsidR="00D80B65">
        <w:tab/>
      </w:r>
      <w:r w:rsidR="00D80B65">
        <w:tab/>
      </w:r>
      <w:r w:rsidR="00D80B65">
        <w:tab/>
      </w:r>
      <w:r w:rsidR="00D80B65">
        <w:tab/>
      </w:r>
      <w:r w:rsidR="00D80B65">
        <w:tab/>
      </w:r>
      <w:r w:rsidR="00D80B65">
        <w:tab/>
      </w:r>
      <w:r w:rsidR="00D80B65">
        <w:tab/>
        <w:t>(1)</w:t>
      </w:r>
    </w:p>
    <w:p w:rsidR="00C63507" w:rsidRDefault="00C63507">
      <w:r>
        <w:tab/>
        <w:t xml:space="preserve">words </w:t>
      </w:r>
      <w:r>
        <w:t>←</w:t>
      </w:r>
      <w:r>
        <w:t xml:space="preserve"> </w:t>
      </w:r>
      <w:r w:rsidR="00D80B65">
        <w:t>SPLIT string</w:t>
      </w:r>
      <w:r w:rsidR="00D80B65">
        <w:tab/>
      </w:r>
      <w:r w:rsidR="00D80B65">
        <w:tab/>
      </w:r>
      <w:r w:rsidR="00D80B65">
        <w:tab/>
      </w:r>
      <w:r w:rsidR="00D80B65">
        <w:tab/>
      </w:r>
      <w:r w:rsidR="00D80B65">
        <w:tab/>
      </w:r>
      <w:r w:rsidR="00D80B65">
        <w:tab/>
      </w:r>
      <w:r w:rsidR="00D80B65">
        <w:tab/>
      </w:r>
      <w:r w:rsidR="00D80B65">
        <w:tab/>
        <w:t>(1)</w:t>
      </w:r>
    </w:p>
    <w:p w:rsidR="00D80B65" w:rsidRDefault="00D80B65">
      <w:r>
        <w:tab/>
        <w:t>FOR I IN words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(N)</w:t>
      </w:r>
    </w:p>
    <w:p w:rsidR="00D80B65" w:rsidRDefault="00D80B65">
      <w:r>
        <w:tab/>
      </w:r>
      <w:r>
        <w:tab/>
        <w:t>myList.APPEND(i)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(N)</w:t>
      </w:r>
    </w:p>
    <w:p w:rsidR="00D80B65" w:rsidRDefault="00D80B65">
      <w:r>
        <w:tab/>
        <w:t xml:space="preserve">solution </w:t>
      </w:r>
      <w:r>
        <w:t>←</w:t>
      </w:r>
      <w:r>
        <w:t xml:space="preserve"> REVERSE(myList)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D80B65" w:rsidRDefault="00D80B65">
      <w:r>
        <w:tab/>
        <w:t>PRINT(solution)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C63507" w:rsidRDefault="00C63507"/>
    <w:p w:rsidR="00C63507" w:rsidRDefault="00C63507"/>
    <w:p w:rsidR="00B95559" w:rsidRDefault="00B95559">
      <w:r>
        <w:t>REVERSE(</w:t>
      </w:r>
      <w:r w:rsidR="001B6534">
        <w:t>MySentence</w:t>
      </w:r>
      <w:r>
        <w:t>)</w:t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3456F7">
        <w:tab/>
      </w:r>
      <w:r w:rsidR="001B6534" w:rsidRPr="003456F7">
        <w:rPr>
          <w:sz w:val="16"/>
        </w:rPr>
        <w:t>(N)</w:t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</w:p>
    <w:p w:rsidR="00D21DD2" w:rsidRDefault="00B95559">
      <w:r>
        <w:tab/>
      </w:r>
      <w:r w:rsidR="001B6534">
        <w:t>I</w:t>
      </w:r>
      <w:r w:rsidR="00296762">
        <w:t>F</w:t>
      </w:r>
      <w:r w:rsidR="001B6534">
        <w:t xml:space="preserve"> MySentence length </w:t>
      </w:r>
      <w:r>
        <w:t xml:space="preserve"> = </w:t>
      </w:r>
      <w:r w:rsidR="001B6534">
        <w:t>0</w:t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3456F7">
        <w:tab/>
      </w:r>
      <w:r w:rsidR="001B6534" w:rsidRPr="003456F7">
        <w:rPr>
          <w:sz w:val="16"/>
        </w:rPr>
        <w:t>(N)</w:t>
      </w:r>
    </w:p>
    <w:p w:rsidR="00B95559" w:rsidRDefault="00B95559">
      <w:r>
        <w:tab/>
      </w:r>
      <w:r>
        <w:tab/>
      </w:r>
      <w:r w:rsidR="003456F7">
        <w:t>RETURN</w:t>
      </w:r>
      <w:r>
        <w:t xml:space="preserve"> </w:t>
      </w:r>
      <w:r w:rsidR="001B6534">
        <w:t>My</w:t>
      </w:r>
      <w:r>
        <w:t>S</w:t>
      </w:r>
      <w:r w:rsidR="001B6534">
        <w:t>entence</w:t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3456F7">
        <w:tab/>
      </w:r>
      <w:r w:rsidR="001B6534" w:rsidRPr="003456F7">
        <w:rPr>
          <w:sz w:val="16"/>
        </w:rPr>
        <w:t>(1)</w:t>
      </w:r>
    </w:p>
    <w:p w:rsidR="00B95559" w:rsidRPr="003456F7" w:rsidRDefault="00B95559">
      <w:pPr>
        <w:rPr>
          <w:sz w:val="16"/>
        </w:rPr>
      </w:pPr>
      <w:r>
        <w:tab/>
        <w:t>E</w:t>
      </w:r>
      <w:r w:rsidR="00296762">
        <w:t>LSE</w:t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3456F7">
        <w:tab/>
      </w:r>
      <w:r w:rsidR="001B6534" w:rsidRPr="003456F7">
        <w:rPr>
          <w:sz w:val="16"/>
        </w:rPr>
        <w:t>(N</w:t>
      </w:r>
      <w:r w:rsidR="00CA1FB9" w:rsidRPr="003456F7">
        <w:rPr>
          <w:sz w:val="16"/>
        </w:rPr>
        <w:t>-1</w:t>
      </w:r>
      <w:r w:rsidR="001B6534" w:rsidRPr="003456F7">
        <w:rPr>
          <w:sz w:val="16"/>
        </w:rPr>
        <w:t>)</w:t>
      </w:r>
    </w:p>
    <w:p w:rsidR="001B6534" w:rsidRPr="003456F7" w:rsidRDefault="00B95559">
      <w:pPr>
        <w:rPr>
          <w:sz w:val="16"/>
        </w:rPr>
      </w:pPr>
      <w:r>
        <w:tab/>
      </w:r>
      <w:r>
        <w:tab/>
      </w:r>
      <w:r w:rsidR="003456F7">
        <w:t>RETURN</w:t>
      </w:r>
      <w:r>
        <w:t xml:space="preserve"> </w:t>
      </w:r>
      <w:r w:rsidR="001B6534">
        <w:t>My</w:t>
      </w:r>
      <w:r>
        <w:t>S</w:t>
      </w:r>
      <w:r w:rsidR="001B6534">
        <w:t>entence</w:t>
      </w:r>
      <w:r>
        <w:t>(-1) +</w:t>
      </w:r>
      <w:r w:rsidR="001B6534">
        <w:t xml:space="preserve"> “ “ +</w:t>
      </w:r>
      <w:r>
        <w:t xml:space="preserve"> </w:t>
      </w:r>
      <w:r w:rsidR="001B6534">
        <w:t>string(</w:t>
      </w:r>
      <w:r>
        <w:t>REVERSE(</w:t>
      </w:r>
      <w:r w:rsidR="001B6534">
        <w:t>My</w:t>
      </w:r>
      <w:r>
        <w:t>S</w:t>
      </w:r>
      <w:r w:rsidR="001B6534">
        <w:t>entence</w:t>
      </w:r>
      <w:r>
        <w:t>[:-1])</w:t>
      </w:r>
      <w:r w:rsidR="001B6534">
        <w:t>)</w:t>
      </w:r>
      <w:r w:rsidR="001B6534">
        <w:tab/>
      </w:r>
      <w:r w:rsidR="001B6534" w:rsidRPr="003456F7">
        <w:rPr>
          <w:sz w:val="16"/>
        </w:rPr>
        <w:t>(N</w:t>
      </w:r>
      <w:r w:rsidR="00CA1FB9" w:rsidRPr="003456F7">
        <w:rPr>
          <w:sz w:val="16"/>
        </w:rPr>
        <w:t>-1</w:t>
      </w:r>
      <w:r w:rsidR="001B6534" w:rsidRPr="003456F7">
        <w:rPr>
          <w:sz w:val="16"/>
        </w:rPr>
        <w:t>)</w:t>
      </w:r>
    </w:p>
    <w:p w:rsidR="001B6534" w:rsidRDefault="001B6534"/>
    <w:p w:rsidR="001B6534" w:rsidRDefault="001B6534"/>
    <w:p w:rsidR="001B6534" w:rsidRPr="003456F7" w:rsidRDefault="001B6534">
      <w:pPr>
        <w:rPr>
          <w:sz w:val="16"/>
        </w:rPr>
      </w:pPr>
      <w:r>
        <w:t>Data ← USER INPUT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456F7">
        <w:tab/>
      </w:r>
      <w:r w:rsidRPr="003456F7">
        <w:rPr>
          <w:sz w:val="16"/>
        </w:rPr>
        <w:t>(1)</w:t>
      </w:r>
    </w:p>
    <w:p w:rsidR="001B6534" w:rsidRDefault="00D80B65">
      <w:r>
        <w:t>SPLITTEXT(Data)</w:t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1B6534">
        <w:tab/>
      </w:r>
      <w:r w:rsidR="003456F7">
        <w:tab/>
      </w:r>
      <w:r>
        <w:tab/>
      </w:r>
      <w:r w:rsidR="001B6534" w:rsidRPr="003456F7">
        <w:rPr>
          <w:sz w:val="16"/>
        </w:rPr>
        <w:t>(1)</w:t>
      </w:r>
    </w:p>
    <w:p w:rsidR="00B95559" w:rsidRDefault="003456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80B65">
        <w:tab/>
      </w:r>
    </w:p>
    <w:p w:rsidR="00D21DD2" w:rsidRDefault="00D21DD2"/>
    <w:p w:rsidR="001B6534" w:rsidRDefault="001B6534"/>
    <w:p w:rsidR="001B6534" w:rsidRDefault="001B6534"/>
    <w:p w:rsidR="001B6534" w:rsidRDefault="001B6534"/>
    <w:p w:rsidR="001B6534" w:rsidRDefault="001B6534"/>
    <w:p w:rsidR="00D21DD2" w:rsidRPr="00B95559" w:rsidRDefault="00D21DD2">
      <w:r>
        <w:t>The big O no</w:t>
      </w:r>
      <w:r w:rsidR="00D80B65">
        <w:t>tation for this pseudo-code is 6</w:t>
      </w:r>
      <w:r>
        <w:t>N+</w:t>
      </w:r>
      <w:r w:rsidR="00D80B65">
        <w:t>6</w:t>
      </w:r>
      <w:bookmarkStart w:id="0" w:name="_GoBack"/>
      <w:bookmarkEnd w:id="0"/>
      <w:r>
        <w:t>. Once the constants and multipliers have been taken away, the complexity is O(N).</w:t>
      </w:r>
    </w:p>
    <w:sectPr w:rsidR="00D21DD2" w:rsidRPr="00B95559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559"/>
    <w:rsid w:val="001B6534"/>
    <w:rsid w:val="00296762"/>
    <w:rsid w:val="003456F7"/>
    <w:rsid w:val="0098244A"/>
    <w:rsid w:val="00B95559"/>
    <w:rsid w:val="00C018AB"/>
    <w:rsid w:val="00C63507"/>
    <w:rsid w:val="00CA1FB9"/>
    <w:rsid w:val="00D21DD2"/>
    <w:rsid w:val="00D80B65"/>
    <w:rsid w:val="00DC60D6"/>
    <w:rsid w:val="00E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2F289C"/>
  <w15:chartTrackingRefBased/>
  <w15:docId w15:val="{24409762-B432-42FC-B8ED-8C52A70C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Staite</dc:creator>
  <cp:keywords/>
  <dc:description/>
  <cp:lastModifiedBy>tom staite</cp:lastModifiedBy>
  <cp:revision>5</cp:revision>
  <dcterms:created xsi:type="dcterms:W3CDTF">2016-10-25T08:15:00Z</dcterms:created>
  <dcterms:modified xsi:type="dcterms:W3CDTF">2016-11-21T14:20:00Z</dcterms:modified>
</cp:coreProperties>
</file>